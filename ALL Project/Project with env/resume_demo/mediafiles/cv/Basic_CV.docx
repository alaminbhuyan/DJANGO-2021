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652"/>
        <w:gridCol w:w="5874"/>
      </w:tblGrid>
      <w:tr w:rsidR="001B2ABD" w14:paraId="44CC09DC" w14:textId="77777777" w:rsidTr="006F5BB7">
        <w:trPr>
          <w:trHeight w:val="3793"/>
        </w:trPr>
        <w:tc>
          <w:tcPr>
            <w:tcW w:w="3268" w:type="dxa"/>
            <w:vAlign w:val="bottom"/>
          </w:tcPr>
          <w:p w14:paraId="139961FD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AEB3E2" wp14:editId="2B4384E5">
                      <wp:extent cx="1933575" cy="2200275"/>
                      <wp:effectExtent l="19050" t="19050" r="47625" b="4762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2002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480098" id="Oval 2" o:spid="_x0000_s1026" alt="Title: Professional Headshot of Man" style="width:152.25pt;height:1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52" w:type="dxa"/>
          </w:tcPr>
          <w:p w14:paraId="7E50E12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5874" w:type="dxa"/>
            <w:vAlign w:val="bottom"/>
          </w:tcPr>
          <w:p w14:paraId="7FD98DFE" w14:textId="6B14E8FF" w:rsidR="001B2ABD" w:rsidRDefault="002C58B8" w:rsidP="001B2ABD">
            <w:pPr>
              <w:pStyle w:val="Title"/>
            </w:pPr>
            <w:r>
              <w:t>Al-amin</w:t>
            </w:r>
          </w:p>
          <w:p w14:paraId="582955C3" w14:textId="18929A00" w:rsidR="001B2ABD" w:rsidRDefault="006F5BB7" w:rsidP="001B2ABD">
            <w:pPr>
              <w:pStyle w:val="Subtitle"/>
            </w:pPr>
            <w:r>
              <w:t>Machine Learning Engineer</w:t>
            </w:r>
          </w:p>
        </w:tc>
      </w:tr>
      <w:tr w:rsidR="001B2ABD" w14:paraId="00DC2502" w14:textId="77777777" w:rsidTr="006F5BB7">
        <w:trPr>
          <w:trHeight w:val="7020"/>
        </w:trPr>
        <w:tc>
          <w:tcPr>
            <w:tcW w:w="3268" w:type="dxa"/>
          </w:tcPr>
          <w:p w14:paraId="209A46FA" w14:textId="51648F43" w:rsidR="00036450" w:rsidRDefault="006F5BB7" w:rsidP="001A24EA">
            <w:pPr>
              <w:pStyle w:val="Heading3"/>
            </w:pPr>
            <w:r>
              <w:t>objectives</w:t>
            </w:r>
          </w:p>
          <w:p w14:paraId="19D8CD37" w14:textId="68C9A565" w:rsidR="006F5BB7" w:rsidRPr="006F5BB7" w:rsidRDefault="006F5BB7" w:rsidP="006F5BB7">
            <w:r>
              <w:t>A young dynamic person seeking challenging positions in the field of machine learning where I can learn and grow my skills. Strong in Design with intuitive problem solving. Proficient in Machine Learning, Deep Learning. Ability to translate business requirements into technical solutions.</w:t>
            </w:r>
          </w:p>
          <w:p w14:paraId="59A1B165" w14:textId="77777777" w:rsidR="00036450" w:rsidRDefault="00036450" w:rsidP="00036450"/>
          <w:p w14:paraId="2B1F61F5" w14:textId="697FFA9E" w:rsidR="00036450" w:rsidRDefault="00C97C91" w:rsidP="00C97C91">
            <w:pPr>
              <w:pStyle w:val="Heading3"/>
              <w:tabs>
                <w:tab w:val="center" w:pos="16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33EEC" wp14:editId="5019903F">
                      <wp:simplePos x="0" y="0"/>
                      <wp:positionH relativeFrom="column">
                        <wp:posOffset>-15876</wp:posOffset>
                      </wp:positionH>
                      <wp:positionV relativeFrom="paragraph">
                        <wp:posOffset>358139</wp:posOffset>
                      </wp:positionV>
                      <wp:extent cx="2105025" cy="285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9A8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8.2pt" to="164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" strokecolor="#0070c0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id w:val="-1954003311"/>
                <w:placeholder>
                  <w:docPart w:val="B73D71D7766442A6A75C74A19250832A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97C91">
                  <w:t>Contact</w:t>
                </w:r>
              </w:sdtContent>
            </w:sdt>
            <w:r>
              <w:tab/>
            </w:r>
          </w:p>
          <w:p w14:paraId="08A87669" w14:textId="77777777" w:rsidR="00C97C91" w:rsidRDefault="00C97C91" w:rsidP="00C97C91">
            <w:pPr>
              <w:rPr>
                <w:b/>
                <w:bCs/>
              </w:rPr>
            </w:pPr>
          </w:p>
          <w:p w14:paraId="2C435BF1" w14:textId="69B6109E" w:rsidR="00C97C91" w:rsidRPr="00C97C91" w:rsidRDefault="00C97C91" w:rsidP="00C97C91">
            <w:pPr>
              <w:rPr>
                <w:b/>
                <w:bCs/>
              </w:rPr>
            </w:pPr>
            <w:r w:rsidRPr="00C97C91">
              <w:rPr>
                <w:b/>
                <w:bCs/>
              </w:rPr>
              <w:t>ADDRESS:</w:t>
            </w:r>
          </w:p>
          <w:p w14:paraId="0B1CE4DD" w14:textId="56353CC6" w:rsidR="00C97C91" w:rsidRDefault="00C97C91" w:rsidP="00C97C91">
            <w:proofErr w:type="spellStart"/>
            <w:r>
              <w:t>Faidabad</w:t>
            </w:r>
            <w:proofErr w:type="spellEnd"/>
            <w:r>
              <w:t xml:space="preserve"> </w:t>
            </w:r>
            <w:proofErr w:type="spellStart"/>
            <w:r>
              <w:t>Chowrasta</w:t>
            </w:r>
            <w:proofErr w:type="spellEnd"/>
            <w:r>
              <w:t>, Uttara, Sector-6, Dhaka-1230</w:t>
            </w:r>
          </w:p>
          <w:p w14:paraId="53694D7F" w14:textId="77777777" w:rsidR="00C97C91" w:rsidRPr="00C97C91" w:rsidRDefault="00C97C91" w:rsidP="00C97C91"/>
          <w:sdt>
            <w:sdtPr>
              <w:id w:val="1111563247"/>
              <w:placeholder>
                <w:docPart w:val="CA7FA4142A32498898E1F43792ECD6A7"/>
              </w:placeholder>
              <w:temporary/>
              <w:showingPlcHdr/>
              <w15:appearance w15:val="hidden"/>
            </w:sdtPr>
            <w:sdtEndPr/>
            <w:sdtContent>
              <w:p w14:paraId="6DFDCDEA" w14:textId="77777777" w:rsidR="004D3011" w:rsidRDefault="004D3011" w:rsidP="004D3011">
                <w:r w:rsidRPr="00C97C91">
                  <w:rPr>
                    <w:b/>
                    <w:bCs/>
                  </w:rPr>
                  <w:t>PHONE:</w:t>
                </w:r>
              </w:p>
            </w:sdtContent>
          </w:sdt>
          <w:p w14:paraId="3CD18903" w14:textId="0D146474" w:rsidR="004D3011" w:rsidRDefault="002C58B8" w:rsidP="004D3011">
            <w:r>
              <w:t>+880 1875780315</w:t>
            </w:r>
          </w:p>
          <w:p w14:paraId="625E736F" w14:textId="77777777" w:rsidR="001A24EA" w:rsidRDefault="001A24EA" w:rsidP="004D3011"/>
          <w:p w14:paraId="4D820D6F" w14:textId="77777777" w:rsidR="004D3011" w:rsidRPr="004D3011" w:rsidRDefault="004D3011" w:rsidP="004D3011"/>
          <w:p w14:paraId="114A30E5" w14:textId="2F27AA8E" w:rsidR="004D3011" w:rsidRPr="00C97C91" w:rsidRDefault="00C97C91" w:rsidP="004D3011">
            <w:pPr>
              <w:rPr>
                <w:b/>
                <w:bCs/>
              </w:rPr>
            </w:pPr>
            <w:r w:rsidRPr="00C97C91">
              <w:rPr>
                <w:b/>
                <w:bCs/>
              </w:rPr>
              <w:t>LinkedIn:</w:t>
            </w:r>
          </w:p>
          <w:p w14:paraId="6642854D" w14:textId="0F283FF5" w:rsidR="004D3011" w:rsidRDefault="00015896" w:rsidP="004D3011">
            <w:hyperlink r:id="rId12" w:history="1">
              <w:r w:rsidR="001A24EA" w:rsidRPr="00DC46A8">
                <w:rPr>
                  <w:rStyle w:val="Hyperlink"/>
                </w:rPr>
                <w:t>https://www.linkedin.com/in/alamin-bhuyan-417507190/</w:t>
              </w:r>
            </w:hyperlink>
          </w:p>
          <w:p w14:paraId="1DB58C8C" w14:textId="77777777" w:rsidR="001A24EA" w:rsidRDefault="001A24EA" w:rsidP="004D3011"/>
          <w:p w14:paraId="2100B916" w14:textId="77777777" w:rsidR="004D3011" w:rsidRDefault="004D3011" w:rsidP="004D3011"/>
          <w:sdt>
            <w:sdtPr>
              <w:id w:val="-240260293"/>
              <w:placeholder>
                <w:docPart w:val="EF2E69D68EED4C4C91767A4E9B4356DC"/>
              </w:placeholder>
              <w:temporary/>
              <w:showingPlcHdr/>
              <w15:appearance w15:val="hidden"/>
            </w:sdtPr>
            <w:sdtEndPr/>
            <w:sdtContent>
              <w:p w14:paraId="33C939DD" w14:textId="77777777" w:rsidR="004D3011" w:rsidRDefault="004D3011" w:rsidP="004D3011">
                <w:r w:rsidRPr="00C97C91">
                  <w:rPr>
                    <w:b/>
                    <w:bCs/>
                  </w:rPr>
                  <w:t>EMAIL:</w:t>
                </w:r>
              </w:p>
            </w:sdtContent>
          </w:sdt>
          <w:p w14:paraId="49BDA7F4" w14:textId="1979C568" w:rsidR="00036450" w:rsidRDefault="00015896" w:rsidP="004D3011">
            <w:hyperlink r:id="rId13" w:history="1">
              <w:r w:rsidR="00C97C91" w:rsidRPr="00DC46A8">
                <w:rPr>
                  <w:rStyle w:val="Hyperlink"/>
                </w:rPr>
                <w:t>alaminbhuyan321@gmail.com</w:t>
              </w:r>
            </w:hyperlink>
          </w:p>
          <w:p w14:paraId="3CBF961B" w14:textId="77777777" w:rsidR="00DF7C70" w:rsidRDefault="00DF7C70" w:rsidP="004D3011">
            <w:pPr>
              <w:rPr>
                <w:rStyle w:val="Hyperlink"/>
              </w:rPr>
            </w:pPr>
          </w:p>
          <w:p w14:paraId="165C11BE" w14:textId="4C63BF45" w:rsidR="001A24EA" w:rsidRDefault="00F87EF4" w:rsidP="004D3011">
            <w:pPr>
              <w:rPr>
                <w:b/>
                <w:bCs/>
                <w:color w:val="548AB7" w:themeColor="accent1" w:themeShade="BF"/>
                <w:sz w:val="20"/>
                <w:szCs w:val="24"/>
              </w:rPr>
            </w:pPr>
            <w:r w:rsidRPr="00F87EF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6032FA" wp14:editId="1B28BE6E">
                      <wp:simplePos x="0" y="0"/>
                      <wp:positionH relativeFrom="margin">
                        <wp:posOffset>-25400</wp:posOffset>
                      </wp:positionH>
                      <wp:positionV relativeFrom="paragraph">
                        <wp:posOffset>220345</wp:posOffset>
                      </wp:positionV>
                      <wp:extent cx="20955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DFE38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17.35pt" to="16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" strokecolor="#0070c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F87EF4">
              <w:rPr>
                <w:b/>
                <w:bCs/>
                <w:color w:val="548AB7" w:themeColor="accent1" w:themeShade="BF"/>
                <w:sz w:val="20"/>
                <w:szCs w:val="24"/>
              </w:rPr>
              <w:t>LANGUAGE</w:t>
            </w:r>
            <w:r>
              <w:rPr>
                <w:b/>
                <w:bCs/>
                <w:color w:val="548AB7" w:themeColor="accent1" w:themeShade="BF"/>
                <w:sz w:val="20"/>
                <w:szCs w:val="24"/>
              </w:rPr>
              <w:t>S</w:t>
            </w:r>
          </w:p>
          <w:p w14:paraId="4D79ED5C" w14:textId="5993AE66" w:rsidR="00F87EF4" w:rsidRDefault="00F87EF4" w:rsidP="004D3011">
            <w:pPr>
              <w:rPr>
                <w:color w:val="548AB7" w:themeColor="accent1" w:themeShade="BF"/>
                <w:sz w:val="20"/>
                <w:szCs w:val="24"/>
              </w:rPr>
            </w:pPr>
          </w:p>
          <w:p w14:paraId="513677D0" w14:textId="169FA9C9" w:rsidR="00F87EF4" w:rsidRPr="00F87EF4" w:rsidRDefault="00F87EF4" w:rsidP="00F87EF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4"/>
              </w:rPr>
            </w:pPr>
            <w:r w:rsidRPr="00F87EF4">
              <w:rPr>
                <w:color w:val="000000" w:themeColor="text1"/>
              </w:rPr>
              <w:t>English</w:t>
            </w:r>
          </w:p>
          <w:p w14:paraId="06413F84" w14:textId="3FF5B3EB" w:rsidR="00F87EF4" w:rsidRPr="00F87EF4" w:rsidRDefault="00F87EF4" w:rsidP="00F87EF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</w:rPr>
              <w:t>Bangla</w:t>
            </w:r>
          </w:p>
          <w:p w14:paraId="6E374B65" w14:textId="29AD8AFE" w:rsidR="00F87EF4" w:rsidRPr="00F87EF4" w:rsidRDefault="00F87EF4" w:rsidP="004D3011">
            <w:pPr>
              <w:rPr>
                <w:rStyle w:val="Hyperlink"/>
                <w:b/>
                <w:bCs/>
              </w:rPr>
            </w:pPr>
            <w:r w:rsidRPr="00F87EF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82DDC8" wp14:editId="57997301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534035</wp:posOffset>
                      </wp:positionV>
                      <wp:extent cx="20955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BC98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42.05pt" to="164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" strokecolor="#0070c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sdt>
            <w:sdtPr>
              <w:id w:val="-1444214663"/>
              <w:placeholder>
                <w:docPart w:val="DA0DFEE2877843879A695239BF9A3F92"/>
              </w:placeholder>
              <w:temporary/>
              <w:showingPlcHdr/>
              <w15:appearance w15:val="hidden"/>
            </w:sdtPr>
            <w:sdtEndPr/>
            <w:sdtContent>
              <w:p w14:paraId="0BE11F3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ADF13DC" w14:textId="77777777" w:rsidR="00C97C91" w:rsidRDefault="00C97C91" w:rsidP="00C97C91">
            <w:pPr>
              <w:pStyle w:val="ListParagraph"/>
            </w:pPr>
          </w:p>
          <w:p w14:paraId="0D8C3552" w14:textId="44101A24" w:rsidR="001A24EA" w:rsidRDefault="002C58B8" w:rsidP="00C97C91">
            <w:pPr>
              <w:pStyle w:val="ListParagraph"/>
              <w:numPr>
                <w:ilvl w:val="0"/>
                <w:numId w:val="1"/>
              </w:numPr>
            </w:pPr>
            <w:r>
              <w:t>Playing Cricket</w:t>
            </w:r>
            <w:r w:rsidR="00DF7C70">
              <w:t>.</w:t>
            </w:r>
          </w:p>
          <w:p w14:paraId="43F0FF3C" w14:textId="0C643C9A" w:rsidR="004D3011" w:rsidRDefault="002C58B8" w:rsidP="00C97C91">
            <w:pPr>
              <w:pStyle w:val="ListParagraph"/>
              <w:numPr>
                <w:ilvl w:val="0"/>
                <w:numId w:val="1"/>
              </w:numPr>
            </w:pPr>
            <w:r>
              <w:t>Watching Scientific Movie</w:t>
            </w:r>
            <w:r w:rsidR="00DF7C70">
              <w:t>.</w:t>
            </w:r>
          </w:p>
          <w:p w14:paraId="5785CD97" w14:textId="76D07509" w:rsidR="004D3011" w:rsidRDefault="002C58B8" w:rsidP="00C97C91">
            <w:pPr>
              <w:pStyle w:val="ListParagraph"/>
              <w:numPr>
                <w:ilvl w:val="0"/>
                <w:numId w:val="1"/>
              </w:numPr>
            </w:pPr>
            <w:r>
              <w:t>Traveling</w:t>
            </w:r>
            <w:r w:rsidR="00DF7C70">
              <w:t>.</w:t>
            </w:r>
          </w:p>
          <w:p w14:paraId="3548B316" w14:textId="532C97FE" w:rsidR="00C97C91" w:rsidRPr="004D3011" w:rsidRDefault="00C97C91" w:rsidP="00C97C91">
            <w:pPr>
              <w:pStyle w:val="ListParagraph"/>
              <w:numPr>
                <w:ilvl w:val="0"/>
                <w:numId w:val="1"/>
              </w:numPr>
            </w:pPr>
            <w:r>
              <w:t>Writing</w:t>
            </w:r>
          </w:p>
        </w:tc>
        <w:tc>
          <w:tcPr>
            <w:tcW w:w="652" w:type="dxa"/>
          </w:tcPr>
          <w:p w14:paraId="410B25B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5874" w:type="dxa"/>
          </w:tcPr>
          <w:sdt>
            <w:sdtPr>
              <w:id w:val="1049110328"/>
              <w:placeholder>
                <w:docPart w:val="8970021AC77E404BAA53D3B62CB790E7"/>
              </w:placeholder>
              <w:temporary/>
              <w:showingPlcHdr/>
              <w15:appearance w15:val="hidden"/>
            </w:sdtPr>
            <w:sdtEndPr/>
            <w:sdtContent>
              <w:p w14:paraId="63B2A55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601478E" w14:textId="30B1E709" w:rsidR="00845711" w:rsidRDefault="00C227A9" w:rsidP="00B359E4">
            <w:pPr>
              <w:pStyle w:val="Heading4"/>
            </w:pPr>
            <w:r>
              <w:t>B.Sc.</w:t>
            </w:r>
            <w:r w:rsidR="006F5BB7">
              <w:t xml:space="preserve"> in</w:t>
            </w:r>
            <w:r>
              <w:t xml:space="preserve"> </w:t>
            </w:r>
            <w:r w:rsidR="00AD5050">
              <w:t>Computer science and Engineering</w:t>
            </w:r>
          </w:p>
          <w:p w14:paraId="577DB57F" w14:textId="367E9775" w:rsidR="00036450" w:rsidRPr="00036450" w:rsidRDefault="00845711" w:rsidP="00B359E4">
            <w:pPr>
              <w:pStyle w:val="Heading4"/>
            </w:pPr>
            <w:r>
              <w:t>Uttara University</w:t>
            </w:r>
            <w:r w:rsidR="00AD5050">
              <w:t xml:space="preserve"> </w:t>
            </w:r>
          </w:p>
          <w:p w14:paraId="603BCCD8" w14:textId="712E6876" w:rsidR="00C227A9" w:rsidRPr="00C227A9" w:rsidRDefault="00C227A9" w:rsidP="00C227A9">
            <w:pPr>
              <w:pStyle w:val="Date"/>
            </w:pPr>
            <w:r>
              <w:t>Jan-</w:t>
            </w:r>
            <w:r w:rsidR="00845711">
              <w:t>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Dec-</w:t>
            </w:r>
            <w:r w:rsidR="00845711">
              <w:t>2022</w:t>
            </w:r>
          </w:p>
          <w:p w14:paraId="40EDAF8A" w14:textId="3E2CC4C4" w:rsidR="004D3011" w:rsidRDefault="00845711" w:rsidP="00036450">
            <w:r>
              <w:t>CGPA: 3.75</w:t>
            </w:r>
          </w:p>
          <w:p w14:paraId="1A7F2768" w14:textId="097C778A" w:rsidR="00036450" w:rsidRDefault="00036450" w:rsidP="00036450"/>
          <w:p w14:paraId="1B17832C" w14:textId="5C82380A" w:rsidR="00036450" w:rsidRDefault="00845711" w:rsidP="00036450">
            <w:pPr>
              <w:pStyle w:val="Heading2"/>
            </w:pPr>
            <w:r>
              <w:t>project hand</w:t>
            </w:r>
            <w:r w:rsidR="00C227A9">
              <w:t>les</w:t>
            </w:r>
          </w:p>
          <w:p w14:paraId="700FDFE9" w14:textId="77777777" w:rsidR="00036450" w:rsidRDefault="00015896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FDC2AEDAAF094BA0A21122D7D188438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6D8FE9923E774C6DBE42D123A9D11E7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2C0DDEF0" w14:textId="77777777" w:rsidR="00036450" w:rsidRPr="00036450" w:rsidRDefault="00015896" w:rsidP="00B359E4">
            <w:pPr>
              <w:pStyle w:val="Date"/>
            </w:pPr>
            <w:sdt>
              <w:sdtPr>
                <w:id w:val="157580464"/>
                <w:placeholder>
                  <w:docPart w:val="0C461A90FC754F2BA904554E8079C55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59B5F6EE7E08472E93F605A251A8DAA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2B2E693E" w14:textId="77777777" w:rsidR="00036450" w:rsidRDefault="00015896" w:rsidP="00036450">
            <w:sdt>
              <w:sdtPr>
                <w:id w:val="2029511879"/>
                <w:placeholder>
                  <w:docPart w:val="DEE55324D6F546BE899321F59026ED8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1B0B33B4" w14:textId="77777777" w:rsidR="004D3011" w:rsidRDefault="004D3011" w:rsidP="00036450"/>
          <w:p w14:paraId="17CB3B83" w14:textId="77777777" w:rsidR="004D3011" w:rsidRPr="004D3011" w:rsidRDefault="00015896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7F3B064767AF489F9693D8E77F5DA43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2D2DA9999FEC4B3DA43B42576571E0BA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6AB6D020" w14:textId="77777777" w:rsidR="004D3011" w:rsidRPr="004D3011" w:rsidRDefault="00015896" w:rsidP="00B359E4">
            <w:pPr>
              <w:pStyle w:val="Date"/>
            </w:pPr>
            <w:sdt>
              <w:sdtPr>
                <w:id w:val="-1949918139"/>
                <w:placeholder>
                  <w:docPart w:val="14B744D75B5D46908EFDA19D82C6392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FE3C813C2CBD4212BA078BF7C2F403D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025B5D08" w14:textId="77777777" w:rsidR="004D3011" w:rsidRPr="004D3011" w:rsidRDefault="00015896" w:rsidP="004D3011">
            <w:sdt>
              <w:sdtPr>
                <w:id w:val="-1480993500"/>
                <w:placeholder>
                  <w:docPart w:val="47CDF54B34FF4C84B2F684EF9F13CE4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060CA39F" w14:textId="77777777" w:rsidR="004D3011" w:rsidRDefault="004D3011" w:rsidP="00036450"/>
          <w:p w14:paraId="53925BC3" w14:textId="79FC97D6" w:rsidR="0037069B" w:rsidRDefault="0037069B" w:rsidP="0037069B">
            <w:pPr>
              <w:pStyle w:val="Heading2"/>
            </w:pPr>
            <w:r>
              <w:t>skills</w:t>
            </w:r>
          </w:p>
          <w:p w14:paraId="5C328F80" w14:textId="37D087A1" w:rsidR="00036450" w:rsidRPr="0037069B" w:rsidRDefault="0037069B" w:rsidP="0037069B">
            <w:pPr>
              <w:pStyle w:val="ListParagraph"/>
              <w:numPr>
                <w:ilvl w:val="0"/>
                <w:numId w:val="5"/>
              </w:numPr>
            </w:pPr>
            <w:r w:rsidRPr="0037069B">
              <w:rPr>
                <w:b/>
                <w:bCs/>
                <w:u w:val="single"/>
              </w:rPr>
              <w:t>Skilled</w:t>
            </w:r>
            <w:r w:rsidRPr="0037069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C, C++, </w:t>
            </w:r>
            <w:r w:rsidRPr="0037069B">
              <w:rPr>
                <w:b/>
                <w:bCs/>
              </w:rPr>
              <w:t>Python</w:t>
            </w:r>
            <w:r>
              <w:rPr>
                <w:b/>
                <w:bCs/>
              </w:rPr>
              <w:t>, Machine Leaning, Deep Learning, Html, CSS.</w:t>
            </w:r>
          </w:p>
          <w:p w14:paraId="723A6E02" w14:textId="77777777" w:rsidR="0037069B" w:rsidRDefault="0037069B" w:rsidP="003706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37069B">
              <w:rPr>
                <w:b/>
                <w:bCs/>
              </w:rPr>
              <w:t>Familiar:</w:t>
            </w:r>
            <w:r>
              <w:rPr>
                <w:b/>
                <w:bCs/>
              </w:rPr>
              <w:t xml:space="preserve"> </w:t>
            </w:r>
            <w:r w:rsidRPr="0037069B">
              <w:rPr>
                <w:b/>
                <w:bCs/>
              </w:rPr>
              <w:t>Django</w:t>
            </w:r>
            <w:r>
              <w:rPr>
                <w:b/>
                <w:bCs/>
              </w:rPr>
              <w:t>, Flask, Data Structure, OOP, SQL, PostgreSQL.</w:t>
            </w:r>
          </w:p>
          <w:p w14:paraId="7A6FE258" w14:textId="77777777" w:rsidR="0037069B" w:rsidRDefault="005B180F" w:rsidP="003706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Tools: Git, </w:t>
            </w:r>
            <w:proofErr w:type="spellStart"/>
            <w:r>
              <w:rPr>
                <w:b/>
                <w:bCs/>
              </w:rPr>
              <w:t>VSCode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Pycharm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Jupyter</w:t>
            </w:r>
            <w:proofErr w:type="spellEnd"/>
            <w:r>
              <w:rPr>
                <w:b/>
                <w:bCs/>
              </w:rPr>
              <w:t xml:space="preserve"> Notebook, Spyder.</w:t>
            </w:r>
          </w:p>
          <w:p w14:paraId="1634C0FB" w14:textId="14E49235" w:rsidR="005B180F" w:rsidRPr="0037069B" w:rsidRDefault="005B180F" w:rsidP="003706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Deploy: Heroku,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188461F5" w14:textId="38C7B62A" w:rsidR="0043117B" w:rsidRDefault="00015896" w:rsidP="000C45FF">
      <w:pPr>
        <w:tabs>
          <w:tab w:val="left" w:pos="990"/>
        </w:tabs>
      </w:pPr>
    </w:p>
    <w:p w14:paraId="60A42FFD" w14:textId="15D1E8BC" w:rsidR="00DF7C70" w:rsidRDefault="00DF7C70" w:rsidP="000C45FF">
      <w:pPr>
        <w:tabs>
          <w:tab w:val="left" w:pos="990"/>
        </w:tabs>
      </w:pPr>
    </w:p>
    <w:p w14:paraId="30DA3663" w14:textId="77777777" w:rsidR="00DF7C70" w:rsidRDefault="00DF7C70" w:rsidP="000C45FF">
      <w:pPr>
        <w:tabs>
          <w:tab w:val="left" w:pos="990"/>
        </w:tabs>
      </w:pPr>
    </w:p>
    <w:sectPr w:rsidR="00DF7C70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52EA" w14:textId="77777777" w:rsidR="00015896" w:rsidRDefault="00015896" w:rsidP="000C45FF">
      <w:r>
        <w:separator/>
      </w:r>
    </w:p>
  </w:endnote>
  <w:endnote w:type="continuationSeparator" w:id="0">
    <w:p w14:paraId="5888DED4" w14:textId="77777777" w:rsidR="00015896" w:rsidRDefault="000158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4B4D" w14:textId="77777777" w:rsidR="00015896" w:rsidRDefault="00015896" w:rsidP="000C45FF">
      <w:r>
        <w:separator/>
      </w:r>
    </w:p>
  </w:footnote>
  <w:footnote w:type="continuationSeparator" w:id="0">
    <w:p w14:paraId="1DEABA28" w14:textId="77777777" w:rsidR="00015896" w:rsidRDefault="000158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D1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92202C" wp14:editId="0AE8E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13"/>
    <w:multiLevelType w:val="hybridMultilevel"/>
    <w:tmpl w:val="6DE0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447"/>
    <w:multiLevelType w:val="hybridMultilevel"/>
    <w:tmpl w:val="83CC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759"/>
    <w:multiLevelType w:val="hybridMultilevel"/>
    <w:tmpl w:val="D8B0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B5809"/>
    <w:multiLevelType w:val="hybridMultilevel"/>
    <w:tmpl w:val="159C7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E2F11"/>
    <w:multiLevelType w:val="hybridMultilevel"/>
    <w:tmpl w:val="D548A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2F"/>
    <w:rsid w:val="00015896"/>
    <w:rsid w:val="00036450"/>
    <w:rsid w:val="00094499"/>
    <w:rsid w:val="000C45FF"/>
    <w:rsid w:val="000E3FD1"/>
    <w:rsid w:val="00112054"/>
    <w:rsid w:val="001525E1"/>
    <w:rsid w:val="00180329"/>
    <w:rsid w:val="0019001F"/>
    <w:rsid w:val="001A24EA"/>
    <w:rsid w:val="001A74A5"/>
    <w:rsid w:val="001B2ABD"/>
    <w:rsid w:val="001E0391"/>
    <w:rsid w:val="001E1759"/>
    <w:rsid w:val="001F1ECC"/>
    <w:rsid w:val="002400EB"/>
    <w:rsid w:val="00256CF7"/>
    <w:rsid w:val="00281FD5"/>
    <w:rsid w:val="002C58B8"/>
    <w:rsid w:val="0030481B"/>
    <w:rsid w:val="003156FC"/>
    <w:rsid w:val="003254B5"/>
    <w:rsid w:val="0037069B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180F"/>
    <w:rsid w:val="005E39D5"/>
    <w:rsid w:val="00600670"/>
    <w:rsid w:val="0062123A"/>
    <w:rsid w:val="00646E75"/>
    <w:rsid w:val="00667DD0"/>
    <w:rsid w:val="006771D0"/>
    <w:rsid w:val="006F5BB7"/>
    <w:rsid w:val="00715FCB"/>
    <w:rsid w:val="00743101"/>
    <w:rsid w:val="007775E1"/>
    <w:rsid w:val="007867A0"/>
    <w:rsid w:val="007927F5"/>
    <w:rsid w:val="00802CA0"/>
    <w:rsid w:val="00845711"/>
    <w:rsid w:val="009260CD"/>
    <w:rsid w:val="00952C25"/>
    <w:rsid w:val="00A2118D"/>
    <w:rsid w:val="00AD5050"/>
    <w:rsid w:val="00AD76E2"/>
    <w:rsid w:val="00B20152"/>
    <w:rsid w:val="00B359E4"/>
    <w:rsid w:val="00B57D98"/>
    <w:rsid w:val="00B70850"/>
    <w:rsid w:val="00C066B6"/>
    <w:rsid w:val="00C227A9"/>
    <w:rsid w:val="00C37BA1"/>
    <w:rsid w:val="00C4674C"/>
    <w:rsid w:val="00C506CF"/>
    <w:rsid w:val="00C72BED"/>
    <w:rsid w:val="00C9402F"/>
    <w:rsid w:val="00C9578B"/>
    <w:rsid w:val="00C97C91"/>
    <w:rsid w:val="00CB0055"/>
    <w:rsid w:val="00D2522B"/>
    <w:rsid w:val="00D422DE"/>
    <w:rsid w:val="00D5459D"/>
    <w:rsid w:val="00DA1F4D"/>
    <w:rsid w:val="00DD172A"/>
    <w:rsid w:val="00DF7C70"/>
    <w:rsid w:val="00E25A26"/>
    <w:rsid w:val="00E4381A"/>
    <w:rsid w:val="00E55D74"/>
    <w:rsid w:val="00ED4AD5"/>
    <w:rsid w:val="00F60274"/>
    <w:rsid w:val="00F77FB9"/>
    <w:rsid w:val="00F87EF4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7C2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9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aminbhuyan32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lamin-bhuyan-41750719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i\AppData\Local\Microsoft\Office\16.0\DTS\en-US%7b861F0386-38CD-40DB-B08A-1F7CD0B0F7F8%7d\%7bF8A47D70-0FCD-45D2-B76B-034C6E6B2DA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3D71D7766442A6A75C74A19250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AB29B-615D-443E-A391-6E31D0633B4D}"/>
      </w:docPartPr>
      <w:docPartBody>
        <w:p w:rsidR="00727AEB" w:rsidRDefault="009658F3">
          <w:pPr>
            <w:pStyle w:val="B73D71D7766442A6A75C74A19250832A"/>
          </w:pPr>
          <w:r w:rsidRPr="00CB0055">
            <w:t>Contact</w:t>
          </w:r>
        </w:p>
      </w:docPartBody>
    </w:docPart>
    <w:docPart>
      <w:docPartPr>
        <w:name w:val="CA7FA4142A32498898E1F43792ECD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35B9-4CA2-421C-A040-12F0A6B39063}"/>
      </w:docPartPr>
      <w:docPartBody>
        <w:p w:rsidR="00727AEB" w:rsidRDefault="009658F3">
          <w:pPr>
            <w:pStyle w:val="CA7FA4142A32498898E1F43792ECD6A7"/>
          </w:pPr>
          <w:r w:rsidRPr="004D3011">
            <w:t>PHONE:</w:t>
          </w:r>
        </w:p>
      </w:docPartBody>
    </w:docPart>
    <w:docPart>
      <w:docPartPr>
        <w:name w:val="EF2E69D68EED4C4C91767A4E9B435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0A1E-06F3-4DE4-B8D9-240C6FCE2A9B}"/>
      </w:docPartPr>
      <w:docPartBody>
        <w:p w:rsidR="00727AEB" w:rsidRDefault="009658F3">
          <w:pPr>
            <w:pStyle w:val="EF2E69D68EED4C4C91767A4E9B4356DC"/>
          </w:pPr>
          <w:r w:rsidRPr="004D3011">
            <w:t>EMAIL:</w:t>
          </w:r>
        </w:p>
      </w:docPartBody>
    </w:docPart>
    <w:docPart>
      <w:docPartPr>
        <w:name w:val="DA0DFEE2877843879A695239BF9A3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9F9C0-9A24-4B18-879E-AC9C6A205FC2}"/>
      </w:docPartPr>
      <w:docPartBody>
        <w:p w:rsidR="00727AEB" w:rsidRDefault="009658F3">
          <w:pPr>
            <w:pStyle w:val="DA0DFEE2877843879A695239BF9A3F92"/>
          </w:pPr>
          <w:r w:rsidRPr="00CB0055">
            <w:t>Hobbies</w:t>
          </w:r>
        </w:p>
      </w:docPartBody>
    </w:docPart>
    <w:docPart>
      <w:docPartPr>
        <w:name w:val="8970021AC77E404BAA53D3B62CB79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3CFC2-21A2-4A81-9525-9502E1EFC4F4}"/>
      </w:docPartPr>
      <w:docPartBody>
        <w:p w:rsidR="00727AEB" w:rsidRDefault="009658F3">
          <w:pPr>
            <w:pStyle w:val="8970021AC77E404BAA53D3B62CB790E7"/>
          </w:pPr>
          <w:r w:rsidRPr="00036450">
            <w:t>EDUCATION</w:t>
          </w:r>
        </w:p>
      </w:docPartBody>
    </w:docPart>
    <w:docPart>
      <w:docPartPr>
        <w:name w:val="FDC2AEDAAF094BA0A21122D7D1884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24CC-722C-4F05-BF24-BE9C86589C91}"/>
      </w:docPartPr>
      <w:docPartBody>
        <w:p w:rsidR="00727AEB" w:rsidRDefault="009658F3">
          <w:pPr>
            <w:pStyle w:val="FDC2AEDAAF094BA0A21122D7D188438E"/>
          </w:pPr>
          <w:r w:rsidRPr="00036450">
            <w:t>[Company Name]</w:t>
          </w:r>
        </w:p>
      </w:docPartBody>
    </w:docPart>
    <w:docPart>
      <w:docPartPr>
        <w:name w:val="6D8FE9923E774C6DBE42D123A9D11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BF637-5630-44AD-B07E-F37A4A10C22F}"/>
      </w:docPartPr>
      <w:docPartBody>
        <w:p w:rsidR="00727AEB" w:rsidRDefault="009658F3">
          <w:pPr>
            <w:pStyle w:val="6D8FE9923E774C6DBE42D123A9D11E7F"/>
          </w:pPr>
          <w:r w:rsidRPr="00036450">
            <w:t>[Job Title]</w:t>
          </w:r>
        </w:p>
      </w:docPartBody>
    </w:docPart>
    <w:docPart>
      <w:docPartPr>
        <w:name w:val="0C461A90FC754F2BA904554E8079C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22942-422F-4598-A43A-0AAD0FE88872}"/>
      </w:docPartPr>
      <w:docPartBody>
        <w:p w:rsidR="00727AEB" w:rsidRDefault="009658F3">
          <w:pPr>
            <w:pStyle w:val="0C461A90FC754F2BA904554E8079C553"/>
          </w:pPr>
          <w:r w:rsidRPr="00036450">
            <w:t>[Dates From]</w:t>
          </w:r>
        </w:p>
      </w:docPartBody>
    </w:docPart>
    <w:docPart>
      <w:docPartPr>
        <w:name w:val="59B5F6EE7E08472E93F605A251A8D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20AB3-7DBA-49F1-9D8C-CA9B45842E79}"/>
      </w:docPartPr>
      <w:docPartBody>
        <w:p w:rsidR="00727AEB" w:rsidRDefault="009658F3">
          <w:pPr>
            <w:pStyle w:val="59B5F6EE7E08472E93F605A251A8DAAE"/>
          </w:pPr>
          <w:r w:rsidRPr="00036450">
            <w:t>[To]</w:t>
          </w:r>
        </w:p>
      </w:docPartBody>
    </w:docPart>
    <w:docPart>
      <w:docPartPr>
        <w:name w:val="DEE55324D6F546BE899321F59026E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297B-5CEF-4BBE-B4B2-905016CD7C6C}"/>
      </w:docPartPr>
      <w:docPartBody>
        <w:p w:rsidR="00727AEB" w:rsidRDefault="009658F3">
          <w:pPr>
            <w:pStyle w:val="DEE55324D6F546BE899321F59026ED82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7F3B064767AF489F9693D8E77F5D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B1E01-13FA-4B5D-8E35-07A73A508A3C}"/>
      </w:docPartPr>
      <w:docPartBody>
        <w:p w:rsidR="00727AEB" w:rsidRDefault="009658F3">
          <w:pPr>
            <w:pStyle w:val="7F3B064767AF489F9693D8E77F5DA435"/>
          </w:pPr>
          <w:r w:rsidRPr="004D3011">
            <w:t>[Company Name]</w:t>
          </w:r>
        </w:p>
      </w:docPartBody>
    </w:docPart>
    <w:docPart>
      <w:docPartPr>
        <w:name w:val="2D2DA9999FEC4B3DA43B42576571E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0953A-A58E-4C65-BA26-61B8AD764905}"/>
      </w:docPartPr>
      <w:docPartBody>
        <w:p w:rsidR="00727AEB" w:rsidRDefault="009658F3">
          <w:pPr>
            <w:pStyle w:val="2D2DA9999FEC4B3DA43B42576571E0BA"/>
          </w:pPr>
          <w:r w:rsidRPr="004D3011">
            <w:t>[Job Title]</w:t>
          </w:r>
        </w:p>
      </w:docPartBody>
    </w:docPart>
    <w:docPart>
      <w:docPartPr>
        <w:name w:val="14B744D75B5D46908EFDA19D82C63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9BAE1-8D4A-4A75-B303-7420A2F00E42}"/>
      </w:docPartPr>
      <w:docPartBody>
        <w:p w:rsidR="00727AEB" w:rsidRDefault="009658F3">
          <w:pPr>
            <w:pStyle w:val="14B744D75B5D46908EFDA19D82C63924"/>
          </w:pPr>
          <w:r w:rsidRPr="004D3011">
            <w:t>[Dates From]</w:t>
          </w:r>
        </w:p>
      </w:docPartBody>
    </w:docPart>
    <w:docPart>
      <w:docPartPr>
        <w:name w:val="FE3C813C2CBD4212BA078BF7C2F40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E0A2D-F186-4E61-9FC8-C8AF136CAEC2}"/>
      </w:docPartPr>
      <w:docPartBody>
        <w:p w:rsidR="00727AEB" w:rsidRDefault="009658F3">
          <w:pPr>
            <w:pStyle w:val="FE3C813C2CBD4212BA078BF7C2F403D3"/>
          </w:pPr>
          <w:r w:rsidRPr="004D3011">
            <w:t>[To]</w:t>
          </w:r>
        </w:p>
      </w:docPartBody>
    </w:docPart>
    <w:docPart>
      <w:docPartPr>
        <w:name w:val="47CDF54B34FF4C84B2F684EF9F13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BCBEE-CBF8-4304-9EA2-5179DECB11A2}"/>
      </w:docPartPr>
      <w:docPartBody>
        <w:p w:rsidR="00727AEB" w:rsidRDefault="009658F3">
          <w:pPr>
            <w:pStyle w:val="47CDF54B34FF4C84B2F684EF9F13CE4E"/>
          </w:pPr>
          <w:r w:rsidRPr="004D3011">
            <w:t>[Describe your responsibilities and achievements in terms of impact and results. Use examples but keep in short.]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3"/>
    <w:rsid w:val="004C63E8"/>
    <w:rsid w:val="00727AEB"/>
    <w:rsid w:val="009658F3"/>
    <w:rsid w:val="00D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3D71D7766442A6A75C74A19250832A">
    <w:name w:val="B73D71D7766442A6A75C74A19250832A"/>
  </w:style>
  <w:style w:type="paragraph" w:customStyle="1" w:styleId="CA7FA4142A32498898E1F43792ECD6A7">
    <w:name w:val="CA7FA4142A32498898E1F43792ECD6A7"/>
  </w:style>
  <w:style w:type="paragraph" w:customStyle="1" w:styleId="EF2E69D68EED4C4C91767A4E9B4356DC">
    <w:name w:val="EF2E69D68EED4C4C91767A4E9B4356D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A0DFEE2877843879A695239BF9A3F92">
    <w:name w:val="DA0DFEE2877843879A695239BF9A3F92"/>
  </w:style>
  <w:style w:type="paragraph" w:customStyle="1" w:styleId="8970021AC77E404BAA53D3B62CB790E7">
    <w:name w:val="8970021AC77E404BAA53D3B62CB790E7"/>
  </w:style>
  <w:style w:type="paragraph" w:customStyle="1" w:styleId="FDC2AEDAAF094BA0A21122D7D188438E">
    <w:name w:val="FDC2AEDAAF094BA0A21122D7D188438E"/>
  </w:style>
  <w:style w:type="paragraph" w:customStyle="1" w:styleId="6D8FE9923E774C6DBE42D123A9D11E7F">
    <w:name w:val="6D8FE9923E774C6DBE42D123A9D11E7F"/>
  </w:style>
  <w:style w:type="paragraph" w:customStyle="1" w:styleId="0C461A90FC754F2BA904554E8079C553">
    <w:name w:val="0C461A90FC754F2BA904554E8079C553"/>
  </w:style>
  <w:style w:type="paragraph" w:customStyle="1" w:styleId="59B5F6EE7E08472E93F605A251A8DAAE">
    <w:name w:val="59B5F6EE7E08472E93F605A251A8DAAE"/>
  </w:style>
  <w:style w:type="paragraph" w:customStyle="1" w:styleId="DEE55324D6F546BE899321F59026ED82">
    <w:name w:val="DEE55324D6F546BE899321F59026ED82"/>
  </w:style>
  <w:style w:type="paragraph" w:customStyle="1" w:styleId="7F3B064767AF489F9693D8E77F5DA435">
    <w:name w:val="7F3B064767AF489F9693D8E77F5DA435"/>
  </w:style>
  <w:style w:type="paragraph" w:customStyle="1" w:styleId="2D2DA9999FEC4B3DA43B42576571E0BA">
    <w:name w:val="2D2DA9999FEC4B3DA43B42576571E0BA"/>
  </w:style>
  <w:style w:type="paragraph" w:customStyle="1" w:styleId="14B744D75B5D46908EFDA19D82C63924">
    <w:name w:val="14B744D75B5D46908EFDA19D82C63924"/>
  </w:style>
  <w:style w:type="paragraph" w:customStyle="1" w:styleId="FE3C813C2CBD4212BA078BF7C2F403D3">
    <w:name w:val="FE3C813C2CBD4212BA078BF7C2F403D3"/>
  </w:style>
  <w:style w:type="paragraph" w:customStyle="1" w:styleId="47CDF54B34FF4C84B2F684EF9F13CE4E">
    <w:name w:val="47CDF54B34FF4C84B2F684EF9F13CE4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{F8A47D70-0FCD-45D2-B76B-034C6E6B2DAA}tf00546271_win32.dotx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2021-06-23T17:05:00Z</dcterms:created>
  <dcterms:modified xsi:type="dcterms:W3CDTF">2021-06-24T03:30:00Z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